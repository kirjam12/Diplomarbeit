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-75967840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0039D530" w14:textId="77777777" w:rsidR="00AD2B68" w:rsidRPr="00AD2B68" w:rsidRDefault="00AD2B68" w:rsidP="004C44B6">
          <w:pPr>
            <w:pStyle w:val="Inhaltsverzeichnisberschrift"/>
            <w:ind w:right="850"/>
            <w:rPr>
              <w:color w:val="auto"/>
            </w:rPr>
          </w:pPr>
          <w:r w:rsidRPr="00AD2B68">
            <w:rPr>
              <w:color w:val="auto"/>
              <w:lang w:val="de-DE"/>
            </w:rPr>
            <w:t>Inhalt</w:t>
          </w:r>
        </w:p>
        <w:p w14:paraId="646D19FE" w14:textId="77777777" w:rsidR="005F45EC" w:rsidRDefault="005F45E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r>
            <w:fldChar w:fldCharType="begin"/>
          </w:r>
          <w:r>
            <w:instrText xml:space="preserve"> TOC \o "1-4"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  <w:tab/>
          </w:r>
          <w:r>
            <w:rPr>
              <w:noProof/>
            </w:rPr>
            <w:t>Türschloss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_Toc475448578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88B0ABA" w14:textId="77777777" w:rsidR="005F45EC" w:rsidRDefault="005F45EC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  <w:tab/>
          </w:r>
          <w:r>
            <w:rPr>
              <w:noProof/>
            </w:rPr>
            <w:t>Aufgabenstellung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_Toc475448579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927592A" w14:textId="77777777" w:rsidR="005F45EC" w:rsidRDefault="005F45EC">
          <w:pPr>
            <w:pStyle w:val="Verzeichnis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r>
            <w:rPr>
              <w:noProof/>
            </w:rPr>
            <w:t>1.1.1</w:t>
          </w:r>
          <w:r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  <w:tab/>
          </w:r>
          <w:r>
            <w:rPr>
              <w:noProof/>
            </w:rPr>
            <w:t>Hardware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_Toc475448580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59460B3" w14:textId="77777777" w:rsidR="005F45EC" w:rsidRDefault="005F45EC">
          <w:pPr>
            <w:pStyle w:val="Verzeichnis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r>
            <w:rPr>
              <w:noProof/>
            </w:rPr>
            <w:t>1.1.2</w:t>
          </w:r>
          <w:r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  <w:tab/>
          </w:r>
          <w:r>
            <w:rPr>
              <w:noProof/>
            </w:rPr>
            <w:t>Software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_Toc475448581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84E6E98" w14:textId="77777777" w:rsidR="005F45EC" w:rsidRDefault="005F45EC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  <w:tab/>
          </w:r>
          <w:r>
            <w:rPr>
              <w:noProof/>
            </w:rPr>
            <w:t>Hardware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_Toc475448582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3F5A691" w14:textId="77777777" w:rsidR="005F45EC" w:rsidRDefault="005F45EC">
          <w:pPr>
            <w:pStyle w:val="Verzeichnis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r>
            <w:rPr>
              <w:noProof/>
            </w:rPr>
            <w:t>1.2.1</w:t>
          </w:r>
          <w:r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  <w:tab/>
          </w:r>
          <w:r>
            <w:rPr>
              <w:noProof/>
            </w:rPr>
            <w:t>NFC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_Toc475448583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203F180" w14:textId="77777777" w:rsidR="005F45EC" w:rsidRDefault="005F45EC">
          <w:pPr>
            <w:pStyle w:val="Verzeichnis4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r w:rsidRPr="00CD7C51">
            <w:rPr>
              <w:noProof/>
            </w:rPr>
            <w:t>1.2.1.1</w:t>
          </w:r>
          <w:r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  <w:tab/>
          </w:r>
          <w:r w:rsidRPr="00CD7C51">
            <w:rPr>
              <w:noProof/>
            </w:rPr>
            <w:t>Überschrift 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_Toc475448584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5499D5" w14:textId="77777777" w:rsidR="005F45EC" w:rsidRDefault="005F45EC">
          <w:pPr>
            <w:pStyle w:val="Verzeichnis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r>
            <w:rPr>
              <w:noProof/>
            </w:rPr>
            <w:t>1.2.2</w:t>
          </w:r>
          <w:r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  <w:tab/>
          </w:r>
          <w:r>
            <w:rPr>
              <w:noProof/>
            </w:rPr>
            <w:t>RaspberryPi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_Toc475448585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49E7485" w14:textId="77777777" w:rsidR="005F45EC" w:rsidRDefault="005F45EC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  <w:tab/>
          </w:r>
          <w:r>
            <w:rPr>
              <w:noProof/>
            </w:rPr>
            <w:t>Software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_Toc475448586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DE8DA9F" w14:textId="77777777" w:rsidR="005F45EC" w:rsidRDefault="005F45EC">
          <w:pPr>
            <w:pStyle w:val="Verzeichnis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r>
            <w:rPr>
              <w:noProof/>
            </w:rPr>
            <w:t>1.3.1</w:t>
          </w:r>
          <w:r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  <w:tab/>
          </w:r>
          <w:r>
            <w:rPr>
              <w:noProof/>
            </w:rPr>
            <w:t>Überschrift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_Toc475448587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917EA78" w14:textId="77777777" w:rsidR="005F45EC" w:rsidRDefault="005F45EC">
          <w:pPr>
            <w:pStyle w:val="Verzeichnis4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r>
            <w:rPr>
              <w:noProof/>
            </w:rPr>
            <w:t>Überschrift 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_Toc475448588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8AB5DE" w14:textId="77777777" w:rsidR="005F45EC" w:rsidRDefault="005F45E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  <w:tab/>
          </w:r>
          <w:r>
            <w:rPr>
              <w:noProof/>
            </w:rPr>
            <w:t>Mechanik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_Toc475448589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56FC8F0" w14:textId="77777777" w:rsidR="005F45EC" w:rsidRDefault="005F45E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  <w:tab/>
          </w:r>
          <w:r>
            <w:rPr>
              <w:noProof/>
            </w:rPr>
            <w:t>Elektrotechnik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_Toc475448590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C7C5703" w14:textId="77777777" w:rsidR="005F45EC" w:rsidRDefault="005F45E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/>
              <w:noProof/>
              <w:szCs w:val="24"/>
              <w:lang w:val="de-DE" w:eastAsia="de-DE"/>
            </w:rPr>
            <w:tab/>
          </w:r>
          <w:r>
            <w:rPr>
              <w:noProof/>
            </w:rPr>
            <w:t>Programmieren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_Toc475448591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F02D38C" w14:textId="227DA05B" w:rsidR="00AD2B68" w:rsidRDefault="005F45EC" w:rsidP="004C44B6">
          <w:pPr>
            <w:ind w:right="850"/>
          </w:pPr>
          <w:r>
            <w:fldChar w:fldCharType="end"/>
          </w:r>
        </w:p>
      </w:sdtContent>
    </w:sdt>
    <w:p w14:paraId="3A7A7D59" w14:textId="77777777" w:rsidR="00AD2B68" w:rsidRPr="00AD2B68" w:rsidRDefault="00AD2B68" w:rsidP="004C44B6">
      <w:pPr>
        <w:pStyle w:val="Inhaltsverzeichnisberschrift"/>
        <w:ind w:right="850"/>
        <w:rPr>
          <w:color w:val="auto"/>
          <w:lang w:val="de-DE"/>
        </w:rPr>
      </w:pPr>
      <w:r w:rsidRPr="00AD2B68">
        <w:rPr>
          <w:color w:val="auto"/>
          <w:lang w:val="de-DE"/>
        </w:rPr>
        <w:t>Abbildungen</w:t>
      </w:r>
    </w:p>
    <w:p w14:paraId="082790DC" w14:textId="77777777" w:rsidR="00AD2B68" w:rsidRDefault="00AD2B68" w:rsidP="004C44B6">
      <w:pPr>
        <w:pStyle w:val="Abbildungsverzeichnis"/>
        <w:tabs>
          <w:tab w:val="right" w:leader="dot" w:pos="9062"/>
        </w:tabs>
        <w:ind w:right="850"/>
        <w:rPr>
          <w:rFonts w:eastAsiaTheme="minorEastAsia"/>
          <w:noProof/>
          <w:lang w:eastAsia="de-AT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69329674" w:history="1">
        <w:r w:rsidRPr="006F6E42">
          <w:rPr>
            <w:rStyle w:val="Link"/>
            <w:noProof/>
          </w:rPr>
          <w:t>Abbildung 1: Foto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10F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ECED02" w14:textId="77777777" w:rsidR="00AD2B68" w:rsidRDefault="00AD2B68" w:rsidP="004C44B6">
      <w:pPr>
        <w:ind w:right="850"/>
      </w:pPr>
      <w:r>
        <w:fldChar w:fldCharType="end"/>
      </w:r>
    </w:p>
    <w:p w14:paraId="4C4D628F" w14:textId="77777777" w:rsidR="00AD2B68" w:rsidRDefault="00AD2B68" w:rsidP="004C44B6">
      <w:pPr>
        <w:pStyle w:val="Inhaltsverzeichnisberschrift"/>
        <w:ind w:right="850"/>
        <w:rPr>
          <w:color w:val="auto"/>
          <w:lang w:val="de-DE"/>
        </w:rPr>
      </w:pPr>
      <w:r w:rsidRPr="00AD2B68">
        <w:rPr>
          <w:color w:val="auto"/>
          <w:lang w:val="de-DE"/>
        </w:rPr>
        <w:t>Tabellen</w:t>
      </w:r>
    </w:p>
    <w:p w14:paraId="4FCAD31A" w14:textId="77777777" w:rsidR="00AD2B68" w:rsidRDefault="00AD2B68" w:rsidP="004C44B6">
      <w:pPr>
        <w:pStyle w:val="Abbildungsverzeichnis"/>
        <w:tabs>
          <w:tab w:val="right" w:leader="dot" w:pos="9062"/>
        </w:tabs>
        <w:ind w:right="850"/>
        <w:rPr>
          <w:rFonts w:eastAsiaTheme="minorEastAsia"/>
          <w:noProof/>
          <w:lang w:eastAsia="de-AT"/>
        </w:rPr>
      </w:pPr>
      <w:r>
        <w:rPr>
          <w:lang w:val="de-DE" w:eastAsia="de-AT"/>
        </w:rPr>
        <w:fldChar w:fldCharType="begin"/>
      </w:r>
      <w:r>
        <w:rPr>
          <w:lang w:val="de-DE" w:eastAsia="de-AT"/>
        </w:rPr>
        <w:instrText xml:space="preserve"> TOC \h \z \c "Tabelle" </w:instrText>
      </w:r>
      <w:r>
        <w:rPr>
          <w:lang w:val="de-DE" w:eastAsia="de-AT"/>
        </w:rPr>
        <w:fldChar w:fldCharType="separate"/>
      </w:r>
      <w:hyperlink w:anchor="_Toc469329714" w:history="1">
        <w:r w:rsidRPr="004007A9">
          <w:rPr>
            <w:rStyle w:val="Link"/>
            <w:noProof/>
          </w:rPr>
          <w:t>Tabelle 1: Tabelle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10F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116D67" w14:textId="77777777" w:rsidR="00AD2B68" w:rsidRPr="00AD2B68" w:rsidRDefault="00AD2B68" w:rsidP="004C44B6">
      <w:pPr>
        <w:ind w:right="850"/>
        <w:rPr>
          <w:lang w:val="de-DE" w:eastAsia="de-AT"/>
        </w:rPr>
      </w:pPr>
      <w:r>
        <w:rPr>
          <w:lang w:val="de-DE" w:eastAsia="de-AT"/>
        </w:rPr>
        <w:fldChar w:fldCharType="end"/>
      </w:r>
    </w:p>
    <w:p w14:paraId="16299678" w14:textId="77777777" w:rsidR="00697E91" w:rsidRDefault="00697E91">
      <w:pPr>
        <w:spacing w:line="276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3E9EE3E8" w14:textId="4E07A3F4" w:rsidR="00D14FD0" w:rsidRDefault="005650EC" w:rsidP="004C44B6">
      <w:pPr>
        <w:pStyle w:val="berschrift1"/>
        <w:ind w:right="850"/>
      </w:pPr>
      <w:bookmarkStart w:id="0" w:name="_Toc475448578"/>
      <w:r>
        <w:lastRenderedPageBreak/>
        <w:t>Türschloss</w:t>
      </w:r>
      <w:bookmarkEnd w:id="0"/>
    </w:p>
    <w:p w14:paraId="26857649" w14:textId="341F7158" w:rsidR="00457F69" w:rsidRDefault="00457F69" w:rsidP="00457F69">
      <w:pPr>
        <w:pStyle w:val="berschrift2"/>
        <w:ind w:right="850"/>
      </w:pPr>
      <w:bookmarkStart w:id="1" w:name="_Toc475448579"/>
      <w:r>
        <w:t>Aufgabenstellung</w:t>
      </w:r>
      <w:bookmarkEnd w:id="1"/>
    </w:p>
    <w:p w14:paraId="67563629" w14:textId="4B2CCCE2" w:rsidR="00966C2E" w:rsidRPr="00966C2E" w:rsidRDefault="000472A1" w:rsidP="00966C2E">
      <w:r>
        <w:t>Die Grundlage dieses Projekts ist es, die Hardware und Software für das Türschloss</w:t>
      </w:r>
      <w:r w:rsidR="00ED7E6F">
        <w:t xml:space="preserve"> zu entwickeln.</w:t>
      </w:r>
    </w:p>
    <w:p w14:paraId="43AC2E04" w14:textId="494CCD40" w:rsidR="00457F69" w:rsidRDefault="00457F69" w:rsidP="00457F69">
      <w:pPr>
        <w:pStyle w:val="berschrift3"/>
        <w:ind w:right="850"/>
      </w:pPr>
      <w:bookmarkStart w:id="2" w:name="_Toc475448580"/>
      <w:r>
        <w:t>Hardware</w:t>
      </w:r>
      <w:bookmarkEnd w:id="2"/>
    </w:p>
    <w:p w14:paraId="5E5299FC" w14:textId="524171CA" w:rsidR="00ED7E6F" w:rsidRPr="00ED7E6F" w:rsidRDefault="00ED7E6F" w:rsidP="00ED7E6F">
      <w:r>
        <w:t xml:space="preserve">Es soll ein System zusammengestellt werden, mit welchem es möglich ist Daten über NFC zu empfangen, diese auszuwerten, </w:t>
      </w:r>
      <w:r w:rsidR="00F27FC5">
        <w:t>und</w:t>
      </w:r>
      <w:r w:rsidR="0091296D">
        <w:t xml:space="preserve"> anhand der ausgewerteten Daten ei</w:t>
      </w:r>
      <w:r w:rsidR="00CA187B">
        <w:t>n Türschloss so anzusteuern, dass</w:t>
      </w:r>
      <w:r w:rsidR="0091296D">
        <w:t xml:space="preserve"> es sich öffnen lässt.</w:t>
      </w:r>
    </w:p>
    <w:p w14:paraId="226AF0B0" w14:textId="5069329B" w:rsidR="00457F69" w:rsidRPr="005650EC" w:rsidRDefault="00457F69" w:rsidP="00457F69">
      <w:pPr>
        <w:pStyle w:val="berschrift3"/>
        <w:ind w:right="850"/>
      </w:pPr>
      <w:bookmarkStart w:id="3" w:name="_Toc475448581"/>
      <w:r>
        <w:t>Software</w:t>
      </w:r>
      <w:bookmarkEnd w:id="3"/>
    </w:p>
    <w:p w14:paraId="6D87C208" w14:textId="3D8C3D34" w:rsidR="000C2D32" w:rsidRDefault="00274B56" w:rsidP="00C31A2D">
      <w:pPr>
        <w:widowControl w:val="0"/>
        <w:autoSpaceDE w:val="0"/>
        <w:autoSpaceDN w:val="0"/>
        <w:adjustRightInd w:val="0"/>
        <w:spacing w:after="240"/>
      </w:pPr>
      <w:r>
        <w:t xml:space="preserve">Um die Beschaffung und Auswertung der Daten zu gewährleisten soll ein Java Programm programmiert werden. Die Aufgabe dieses Programms ist es, </w:t>
      </w:r>
      <w:r w:rsidR="000C2D32">
        <w:t>mit dem M24SR64 zu kommunizieren, und wenn nötig dessen Daten auszulesen. Diese Daten müssen Ausgewertet werden</w:t>
      </w:r>
      <w:r w:rsidR="00C31A2D">
        <w:t xml:space="preserve"> (Befehle und Sicherheitscode Trennen), und bei gültigen Daten ein Servomotor angesteuert werden. </w:t>
      </w:r>
    </w:p>
    <w:p w14:paraId="179D4C1F" w14:textId="6630A527" w:rsidR="00C31A2D" w:rsidRDefault="00C31A2D" w:rsidP="00C31A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Cs w:val="24"/>
          <w:lang w:val="de-DE"/>
        </w:rPr>
      </w:pPr>
      <w:r>
        <w:t>Außerdem soll der RaspberryPi so Konfiguriert werden, dass dieses Java Programm beim Systemstart auch gestartet wird.</w:t>
      </w:r>
    </w:p>
    <w:p w14:paraId="7C3F6152" w14:textId="22434319" w:rsidR="00457F69" w:rsidRPr="00457F69" w:rsidRDefault="00457F69" w:rsidP="00457F69"/>
    <w:p w14:paraId="15F8302B" w14:textId="470538FA" w:rsidR="005650EC" w:rsidRPr="005650EC" w:rsidRDefault="005650EC" w:rsidP="005650EC">
      <w:pPr>
        <w:pStyle w:val="berschrift2"/>
        <w:ind w:right="850"/>
      </w:pPr>
      <w:bookmarkStart w:id="4" w:name="_Toc475448582"/>
      <w:r>
        <w:t>Hardware</w:t>
      </w:r>
      <w:bookmarkEnd w:id="4"/>
    </w:p>
    <w:p w14:paraId="7709E51C" w14:textId="7A20855D" w:rsidR="005650EC" w:rsidRDefault="005650EC" w:rsidP="005650EC">
      <w:pPr>
        <w:pStyle w:val="berschrift3"/>
        <w:ind w:right="850"/>
      </w:pPr>
      <w:bookmarkStart w:id="5" w:name="_Toc475448583"/>
      <w:r>
        <w:t>NFC</w:t>
      </w:r>
      <w:bookmarkEnd w:id="5"/>
    </w:p>
    <w:p w14:paraId="4140EF71" w14:textId="34CE51A2" w:rsidR="000A447C" w:rsidRDefault="00527FB2" w:rsidP="00527FB2">
      <w:pPr>
        <w:pStyle w:val="berschrift4"/>
      </w:pPr>
      <w:r>
        <w:t>Allgemein</w:t>
      </w:r>
    </w:p>
    <w:p w14:paraId="015F01A2" w14:textId="77777777" w:rsidR="00527FB2" w:rsidRPr="00527FB2" w:rsidRDefault="00527FB2" w:rsidP="00527FB2">
      <w:bookmarkStart w:id="6" w:name="_GoBack"/>
      <w:bookmarkEnd w:id="6"/>
    </w:p>
    <w:p w14:paraId="69857E08" w14:textId="77777777" w:rsidR="000A447C" w:rsidRPr="000A447C" w:rsidRDefault="000A447C" w:rsidP="000A447C"/>
    <w:p w14:paraId="16AC7007" w14:textId="77777777" w:rsidR="000A447C" w:rsidRPr="000A447C" w:rsidRDefault="000A447C" w:rsidP="000A447C"/>
    <w:p w14:paraId="51A764CC" w14:textId="243F5854" w:rsidR="005650EC" w:rsidRDefault="005650EC" w:rsidP="005650EC">
      <w:pPr>
        <w:pStyle w:val="berschrift3"/>
        <w:ind w:right="850"/>
      </w:pPr>
      <w:bookmarkStart w:id="7" w:name="_Toc475448585"/>
      <w:r>
        <w:t>Raspberry</w:t>
      </w:r>
      <w:r w:rsidR="00185564">
        <w:t>Pi</w:t>
      </w:r>
      <w:bookmarkEnd w:id="7"/>
    </w:p>
    <w:p w14:paraId="43D9474D" w14:textId="77777777" w:rsidR="005650EC" w:rsidRPr="005650EC" w:rsidRDefault="005650EC" w:rsidP="005650EC"/>
    <w:p w14:paraId="30D9DB25" w14:textId="353AD55D" w:rsidR="005650EC" w:rsidRPr="00D14FD0" w:rsidRDefault="005650EC" w:rsidP="005650EC">
      <w:pPr>
        <w:pStyle w:val="berschrift2"/>
        <w:ind w:right="850"/>
      </w:pPr>
      <w:bookmarkStart w:id="8" w:name="_Toc475448586"/>
      <w:r>
        <w:lastRenderedPageBreak/>
        <w:t>Software</w:t>
      </w:r>
      <w:bookmarkEnd w:id="8"/>
    </w:p>
    <w:p w14:paraId="2AF26A04" w14:textId="77777777" w:rsidR="005650EC" w:rsidRPr="005650EC" w:rsidRDefault="005650EC" w:rsidP="005650EC"/>
    <w:p w14:paraId="60EA0649" w14:textId="77777777" w:rsidR="00D14FD0" w:rsidRDefault="009C7084" w:rsidP="004C44B6">
      <w:pPr>
        <w:pStyle w:val="berschrift3"/>
        <w:ind w:right="850"/>
      </w:pPr>
      <w:bookmarkStart w:id="9" w:name="_Toc475448587"/>
      <w:r>
        <w:t>Überschrift 3</w:t>
      </w:r>
      <w:bookmarkEnd w:id="9"/>
    </w:p>
    <w:p w14:paraId="0D001B6E" w14:textId="77777777" w:rsidR="00D14FD0" w:rsidRPr="00D14FD0" w:rsidRDefault="009C7084" w:rsidP="00527FB2">
      <w:pPr>
        <w:pStyle w:val="berschrift4"/>
      </w:pPr>
      <w:bookmarkStart w:id="10" w:name="_Toc475448588"/>
      <w:r>
        <w:t>Überschrift 4</w:t>
      </w:r>
      <w:bookmarkEnd w:id="10"/>
    </w:p>
    <w:p w14:paraId="5828F691" w14:textId="77777777" w:rsidR="00D14FD0" w:rsidRDefault="009C7084" w:rsidP="004C44B6">
      <w:pPr>
        <w:ind w:right="850"/>
      </w:pPr>
      <w:r>
        <w:t>Normaler Text</w:t>
      </w:r>
    </w:p>
    <w:p w14:paraId="36880DF1" w14:textId="77777777" w:rsidR="009C7084" w:rsidRDefault="00073A65" w:rsidP="004C44B6">
      <w:pPr>
        <w:pStyle w:val="Zitat"/>
        <w:ind w:right="850"/>
      </w:pPr>
      <w:r>
        <w:t>Zitat</w:t>
      </w:r>
      <w:r w:rsidR="00AD2B68">
        <w:t xml:space="preserve"> (mehr als 2 Zeilen)</w:t>
      </w:r>
    </w:p>
    <w:p w14:paraId="1C8B944B" w14:textId="77777777" w:rsidR="009C7084" w:rsidRDefault="009C7084" w:rsidP="004C44B6">
      <w:pPr>
        <w:pStyle w:val="Beschriftung"/>
        <w:ind w:right="850"/>
      </w:pPr>
      <w:bookmarkStart w:id="11" w:name="_Toc469329714"/>
      <w:r>
        <w:t xml:space="preserve">Tabelle </w:t>
      </w:r>
      <w:fldSimple w:instr=" SEQ Tabelle \* ARABIC ">
        <w:r w:rsidR="009B10F7">
          <w:rPr>
            <w:noProof/>
          </w:rPr>
          <w:t>1</w:t>
        </w:r>
      </w:fldSimple>
      <w:r w:rsidR="00AD2B68">
        <w:t>: Tabelle</w:t>
      </w:r>
      <w:bookmarkEnd w:id="11"/>
    </w:p>
    <w:p w14:paraId="31C4CE80" w14:textId="77777777" w:rsidR="009C7084" w:rsidRDefault="009C7084" w:rsidP="004C44B6">
      <w:pPr>
        <w:pStyle w:val="Beschriftung"/>
        <w:ind w:right="850"/>
      </w:pPr>
      <w:bookmarkStart w:id="12" w:name="_Toc469329674"/>
      <w:r>
        <w:t xml:space="preserve">Abbildung </w:t>
      </w:r>
      <w:fldSimple w:instr=" SEQ Abbildung \* ARABIC ">
        <w:r w:rsidR="009B10F7">
          <w:rPr>
            <w:noProof/>
          </w:rPr>
          <w:t>1</w:t>
        </w:r>
      </w:fldSimple>
      <w:r w:rsidR="00AD2B68">
        <w:t>: Foto</w:t>
      </w:r>
      <w:bookmarkEnd w:id="12"/>
      <w:r w:rsidR="004C44B6">
        <w:rPr>
          <w:rStyle w:val="Funotenzeichen"/>
        </w:rPr>
        <w:footnoteReference w:id="1"/>
      </w:r>
    </w:p>
    <w:p w14:paraId="6632C264" w14:textId="77777777" w:rsidR="009C7084" w:rsidRPr="00AD2B68" w:rsidRDefault="009C7084" w:rsidP="004C44B6">
      <w:pPr>
        <w:ind w:right="850"/>
      </w:pPr>
    </w:p>
    <w:p w14:paraId="44585184" w14:textId="77777777" w:rsidR="00F43661" w:rsidRPr="00AD2B68" w:rsidRDefault="00F43661" w:rsidP="004C44B6">
      <w:pPr>
        <w:ind w:right="850"/>
      </w:pPr>
      <w:r w:rsidRPr="00AD2B68">
        <w:br w:type="page"/>
      </w:r>
    </w:p>
    <w:p w14:paraId="0B3C10F8" w14:textId="5F9D2D3D" w:rsidR="00D14FD0" w:rsidRDefault="005F45EC" w:rsidP="00BA48B6">
      <w:pPr>
        <w:pStyle w:val="berschrift1"/>
      </w:pPr>
      <w:r>
        <w:lastRenderedPageBreak/>
        <w:t>Smartphone App</w:t>
      </w:r>
    </w:p>
    <w:p w14:paraId="1A63AFAC" w14:textId="77777777" w:rsidR="0075783C" w:rsidRDefault="0075783C">
      <w:pPr>
        <w:spacing w:line="276" w:lineRule="auto"/>
      </w:pPr>
      <w:r>
        <w:br w:type="page"/>
      </w:r>
    </w:p>
    <w:p w14:paraId="63CC9870" w14:textId="0E52A962" w:rsidR="00F222E0" w:rsidRDefault="00F222E0">
      <w:pPr>
        <w:spacing w:line="276" w:lineRule="auto"/>
        <w:sectPr w:rsidR="00F222E0" w:rsidSect="004C44B6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134" w:right="1417" w:bottom="1276" w:left="1417" w:header="708" w:footer="708" w:gutter="0"/>
          <w:cols w:space="708"/>
          <w:docGrid w:linePitch="360"/>
        </w:sectPr>
      </w:pPr>
    </w:p>
    <w:p w14:paraId="4EA47AD0" w14:textId="1B3AC114" w:rsidR="00F222E0" w:rsidRPr="005F45EC" w:rsidRDefault="005F45EC" w:rsidP="005F45EC">
      <w:pPr>
        <w:pStyle w:val="berschrift1"/>
        <w:sectPr w:rsidR="00F222E0" w:rsidRPr="005F45EC" w:rsidSect="004C44B6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/>
          <w:pgMar w:top="1134" w:right="1417" w:bottom="1276" w:left="1417" w:header="708" w:footer="708" w:gutter="0"/>
          <w:cols w:space="708"/>
          <w:docGrid w:linePitch="360"/>
        </w:sectPr>
      </w:pPr>
      <w:r>
        <w:lastRenderedPageBreak/>
        <w:t>Türschloss</w:t>
      </w:r>
    </w:p>
    <w:p w14:paraId="7D84A068" w14:textId="6CAA7B3E" w:rsidR="00F222E0" w:rsidRPr="005F45EC" w:rsidRDefault="00F222E0" w:rsidP="005F45EC">
      <w:pPr>
        <w:pStyle w:val="berschrift1"/>
        <w:numPr>
          <w:ilvl w:val="0"/>
          <w:numId w:val="0"/>
        </w:numPr>
      </w:pPr>
    </w:p>
    <w:sectPr w:rsidR="00F222E0" w:rsidRPr="005F45EC" w:rsidSect="004C44B6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134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4F8D3" w14:textId="77777777" w:rsidR="003F3FC2" w:rsidRDefault="003F3FC2" w:rsidP="009C7084">
      <w:pPr>
        <w:spacing w:after="0" w:line="240" w:lineRule="auto"/>
      </w:pPr>
      <w:r>
        <w:separator/>
      </w:r>
    </w:p>
  </w:endnote>
  <w:endnote w:type="continuationSeparator" w:id="0">
    <w:p w14:paraId="34E2B7C0" w14:textId="77777777" w:rsidR="003F3FC2" w:rsidRDefault="003F3FC2" w:rsidP="009C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A81A0" w14:textId="444E9B81" w:rsidR="00463392" w:rsidRPr="000E7947" w:rsidRDefault="00463392">
    <w:pPr>
      <w:pStyle w:val="Fuzeile"/>
      <w:pBdr>
        <w:top w:val="thinThickSmallGap" w:sz="24" w:space="1" w:color="622423" w:themeColor="accent2" w:themeShade="7F"/>
      </w:pBdr>
      <w:rPr>
        <w:rFonts w:eastAsiaTheme="majorEastAsia" w:cstheme="minorHAnsi"/>
      </w:rPr>
    </w:pPr>
    <w:r w:rsidRPr="000E7947">
      <w:rPr>
        <w:rFonts w:eastAsiaTheme="majorEastAsia" w:cstheme="minorHAnsi"/>
        <w:lang w:val="de-DE"/>
      </w:rPr>
      <w:t xml:space="preserve">Seite </w:t>
    </w:r>
    <w:r w:rsidRPr="000E7947">
      <w:rPr>
        <w:rFonts w:eastAsiaTheme="minorEastAsia" w:cstheme="minorHAnsi"/>
      </w:rPr>
      <w:fldChar w:fldCharType="begin"/>
    </w:r>
    <w:r w:rsidRPr="000E7947">
      <w:rPr>
        <w:rFonts w:cstheme="minorHAnsi"/>
      </w:rPr>
      <w:instrText>PAGE   \* MERGEFORMAT</w:instrText>
    </w:r>
    <w:r w:rsidRPr="000E7947">
      <w:rPr>
        <w:rFonts w:eastAsiaTheme="minorEastAsia" w:cstheme="minorHAnsi"/>
      </w:rPr>
      <w:fldChar w:fldCharType="separate"/>
    </w:r>
    <w:r w:rsidR="00527FB2" w:rsidRPr="00527FB2">
      <w:rPr>
        <w:rFonts w:eastAsiaTheme="majorEastAsia" w:cstheme="minorHAnsi"/>
        <w:noProof/>
        <w:lang w:val="de-DE"/>
      </w:rPr>
      <w:t>2</w:t>
    </w:r>
    <w:r w:rsidRPr="000E7947">
      <w:rPr>
        <w:rFonts w:eastAsiaTheme="majorEastAsia" w:cstheme="minorHAnsi"/>
      </w:rPr>
      <w:fldChar w:fldCharType="end"/>
    </w:r>
    <w:r w:rsidR="00D71B90">
      <w:rPr>
        <w:rFonts w:eastAsiaTheme="majorEastAsia" w:cstheme="minorHAnsi"/>
      </w:rPr>
      <w:tab/>
    </w:r>
    <w:r w:rsidR="00D71B90">
      <w:rPr>
        <w:rFonts w:eastAsiaTheme="majorEastAsia" w:cstheme="minorHAnsi"/>
      </w:rPr>
      <w:tab/>
    </w:r>
    <w:r w:rsidR="00185564">
      <w:rPr>
        <w:rFonts w:eastAsiaTheme="majorEastAsia" w:cstheme="minorHAnsi"/>
      </w:rPr>
      <w:t>Jakob Kirchberger</w:t>
    </w:r>
  </w:p>
  <w:p w14:paraId="003BA1AF" w14:textId="77777777" w:rsidR="00463392" w:rsidRPr="000E7947" w:rsidRDefault="00463392">
    <w:pPr>
      <w:pStyle w:val="Fuzeile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5781E" w14:textId="0A12C83E" w:rsidR="00463392" w:rsidRPr="00D71B90" w:rsidRDefault="00185564" w:rsidP="00D71B90">
    <w:pPr>
      <w:pStyle w:val="Fuzeile"/>
      <w:pBdr>
        <w:top w:val="thinThickSmallGap" w:sz="24" w:space="1" w:color="622423" w:themeColor="accent2" w:themeShade="7F"/>
      </w:pBdr>
      <w:rPr>
        <w:rFonts w:eastAsiaTheme="majorEastAsia" w:cstheme="minorHAnsi"/>
      </w:rPr>
    </w:pPr>
    <w:r>
      <w:rPr>
        <w:rFonts w:eastAsiaTheme="majorEastAsia" w:cstheme="minorHAnsi"/>
      </w:rPr>
      <w:t>Jakob Kirchberger</w:t>
    </w:r>
    <w:r w:rsidR="00463392" w:rsidRPr="000E7947">
      <w:rPr>
        <w:rFonts w:eastAsiaTheme="majorEastAsia" w:cstheme="minorHAnsi"/>
      </w:rPr>
      <w:ptab w:relativeTo="margin" w:alignment="right" w:leader="none"/>
    </w:r>
    <w:r w:rsidR="00463392" w:rsidRPr="000E7947">
      <w:rPr>
        <w:rFonts w:eastAsiaTheme="majorEastAsia" w:cstheme="minorHAnsi"/>
        <w:lang w:val="de-DE"/>
      </w:rPr>
      <w:t xml:space="preserve">Seite </w:t>
    </w:r>
    <w:r w:rsidR="00463392" w:rsidRPr="000E7947">
      <w:rPr>
        <w:rFonts w:eastAsiaTheme="minorEastAsia" w:cstheme="minorHAnsi"/>
      </w:rPr>
      <w:fldChar w:fldCharType="begin"/>
    </w:r>
    <w:r w:rsidR="00463392" w:rsidRPr="000E7947">
      <w:rPr>
        <w:rFonts w:cstheme="minorHAnsi"/>
      </w:rPr>
      <w:instrText>PAGE   \* MERGEFORMAT</w:instrText>
    </w:r>
    <w:r w:rsidR="00463392" w:rsidRPr="000E7947">
      <w:rPr>
        <w:rFonts w:eastAsiaTheme="minorEastAsia" w:cstheme="minorHAnsi"/>
      </w:rPr>
      <w:fldChar w:fldCharType="separate"/>
    </w:r>
    <w:r w:rsidR="00527FB2" w:rsidRPr="00527FB2">
      <w:rPr>
        <w:rFonts w:eastAsiaTheme="majorEastAsia" w:cstheme="minorHAnsi"/>
        <w:noProof/>
        <w:lang w:val="de-DE"/>
      </w:rPr>
      <w:t>3</w:t>
    </w:r>
    <w:r w:rsidR="00463392" w:rsidRPr="000E7947">
      <w:rPr>
        <w:rFonts w:eastAsiaTheme="majorEastAsia" w:cstheme="minorHAnsi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3C442" w14:textId="77777777" w:rsidR="004A795A" w:rsidRPr="004A795A" w:rsidRDefault="004A795A" w:rsidP="004A795A">
    <w:pPr>
      <w:pStyle w:val="Fuzeile"/>
      <w:pBdr>
        <w:top w:val="thinThickSmallGap" w:sz="24" w:space="1" w:color="622423" w:themeColor="accent2" w:themeShade="7F"/>
      </w:pBdr>
      <w:rPr>
        <w:rFonts w:eastAsiaTheme="majorEastAsia" w:cstheme="minorHAnsi"/>
      </w:rPr>
    </w:pPr>
    <w:r w:rsidRPr="000E7947">
      <w:rPr>
        <w:rFonts w:eastAsiaTheme="majorEastAsia" w:cstheme="minorHAnsi"/>
        <w:lang w:val="de-DE"/>
      </w:rPr>
      <w:t xml:space="preserve">Seite </w:t>
    </w:r>
    <w:r w:rsidRPr="000E7947">
      <w:rPr>
        <w:rFonts w:eastAsiaTheme="minorEastAsia" w:cstheme="minorHAnsi"/>
      </w:rPr>
      <w:fldChar w:fldCharType="begin"/>
    </w:r>
    <w:r w:rsidRPr="000E7947">
      <w:rPr>
        <w:rFonts w:cstheme="minorHAnsi"/>
      </w:rPr>
      <w:instrText>PAGE   \* MERGEFORMAT</w:instrText>
    </w:r>
    <w:r w:rsidRPr="000E7947">
      <w:rPr>
        <w:rFonts w:eastAsiaTheme="minorEastAsia" w:cstheme="minorHAnsi"/>
      </w:rPr>
      <w:fldChar w:fldCharType="separate"/>
    </w:r>
    <w:r w:rsidR="005F45EC" w:rsidRPr="005F45EC">
      <w:rPr>
        <w:rFonts w:eastAsiaTheme="majorEastAsia" w:cstheme="minorHAnsi"/>
        <w:noProof/>
        <w:lang w:val="de-DE"/>
      </w:rPr>
      <w:t>6</w:t>
    </w:r>
    <w:r w:rsidRPr="000E7947">
      <w:rPr>
        <w:rFonts w:eastAsiaTheme="majorEastAsia" w:cstheme="minorHAnsi"/>
      </w:rPr>
      <w:fldChar w:fldCharType="end"/>
    </w:r>
    <w:r>
      <w:rPr>
        <w:rFonts w:eastAsiaTheme="majorEastAsia" w:cstheme="minorHAnsi"/>
      </w:rPr>
      <w:tab/>
    </w:r>
    <w:r>
      <w:rPr>
        <w:rFonts w:eastAsiaTheme="majorEastAsia" w:cstheme="minorHAnsi"/>
      </w:rPr>
      <w:tab/>
    </w:r>
    <w:r>
      <w:rPr>
        <w:rFonts w:eastAsiaTheme="majorEastAsia" w:cstheme="minorHAnsi"/>
      </w:rPr>
      <w:fldChar w:fldCharType="begin"/>
    </w:r>
    <w:r>
      <w:rPr>
        <w:rFonts w:eastAsiaTheme="majorEastAsia" w:cstheme="minorHAnsi"/>
      </w:rPr>
      <w:instrText xml:space="preserve"> AUTHOR  "Richard Heinz"  \* MERGEFORMAT </w:instrText>
    </w:r>
    <w:r>
      <w:rPr>
        <w:rFonts w:eastAsiaTheme="majorEastAsia" w:cstheme="minorHAnsi"/>
      </w:rPr>
      <w:fldChar w:fldCharType="separate"/>
    </w:r>
    <w:r w:rsidR="009B10F7">
      <w:rPr>
        <w:rFonts w:eastAsiaTheme="majorEastAsia" w:cstheme="minorHAnsi"/>
        <w:noProof/>
      </w:rPr>
      <w:t>Richard Heinz</w:t>
    </w:r>
    <w:r>
      <w:rPr>
        <w:rFonts w:eastAsiaTheme="majorEastAsia" w:cstheme="minorHAnsi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9B07C" w14:textId="77777777" w:rsidR="004A795A" w:rsidRPr="00D71B90" w:rsidRDefault="004A795A" w:rsidP="00D71B90">
    <w:pPr>
      <w:pStyle w:val="Fuzeile"/>
      <w:pBdr>
        <w:top w:val="thinThickSmallGap" w:sz="24" w:space="1" w:color="622423" w:themeColor="accent2" w:themeShade="7F"/>
      </w:pBdr>
      <w:rPr>
        <w:rFonts w:eastAsiaTheme="majorEastAsia" w:cstheme="minorHAnsi"/>
      </w:rPr>
    </w:pPr>
    <w:r>
      <w:rPr>
        <w:rFonts w:eastAsiaTheme="majorEastAsia" w:cstheme="minorHAnsi"/>
      </w:rPr>
      <w:fldChar w:fldCharType="begin"/>
    </w:r>
    <w:r>
      <w:rPr>
        <w:rFonts w:eastAsiaTheme="majorEastAsia" w:cstheme="minorHAnsi"/>
      </w:rPr>
      <w:instrText xml:space="preserve"> AUTHOR  "richard heinz"  \* MERGEFORMAT </w:instrText>
    </w:r>
    <w:r>
      <w:rPr>
        <w:rFonts w:eastAsiaTheme="majorEastAsia" w:cstheme="minorHAnsi"/>
      </w:rPr>
      <w:fldChar w:fldCharType="separate"/>
    </w:r>
    <w:r w:rsidR="009B10F7">
      <w:rPr>
        <w:rFonts w:eastAsiaTheme="majorEastAsia" w:cstheme="minorHAnsi"/>
        <w:noProof/>
      </w:rPr>
      <w:t>richard heinz</w:t>
    </w:r>
    <w:r>
      <w:rPr>
        <w:rFonts w:eastAsiaTheme="majorEastAsia" w:cstheme="minorHAnsi"/>
      </w:rPr>
      <w:fldChar w:fldCharType="end"/>
    </w:r>
    <w:r w:rsidRPr="000E7947">
      <w:rPr>
        <w:rFonts w:eastAsiaTheme="majorEastAsia" w:cstheme="minorHAnsi"/>
      </w:rPr>
      <w:ptab w:relativeTo="margin" w:alignment="right" w:leader="none"/>
    </w:r>
    <w:r w:rsidRPr="000E7947">
      <w:rPr>
        <w:rFonts w:eastAsiaTheme="majorEastAsia" w:cstheme="minorHAnsi"/>
        <w:lang w:val="de-DE"/>
      </w:rPr>
      <w:t xml:space="preserve">Seite </w:t>
    </w:r>
    <w:r w:rsidRPr="000E7947">
      <w:rPr>
        <w:rFonts w:eastAsiaTheme="minorEastAsia" w:cstheme="minorHAnsi"/>
      </w:rPr>
      <w:fldChar w:fldCharType="begin"/>
    </w:r>
    <w:r w:rsidRPr="000E7947">
      <w:rPr>
        <w:rFonts w:cstheme="minorHAnsi"/>
      </w:rPr>
      <w:instrText>PAGE   \* MERGEFORMAT</w:instrText>
    </w:r>
    <w:r w:rsidRPr="000E7947">
      <w:rPr>
        <w:rFonts w:eastAsiaTheme="minorEastAsia" w:cstheme="minorHAnsi"/>
      </w:rPr>
      <w:fldChar w:fldCharType="separate"/>
    </w:r>
    <w:r w:rsidR="00527FB2" w:rsidRPr="00527FB2">
      <w:rPr>
        <w:rFonts w:eastAsiaTheme="majorEastAsia" w:cstheme="minorHAnsi"/>
        <w:noProof/>
        <w:lang w:val="de-DE"/>
      </w:rPr>
      <w:t>5</w:t>
    </w:r>
    <w:r w:rsidRPr="000E7947">
      <w:rPr>
        <w:rFonts w:eastAsiaTheme="majorEastAsia" w:cstheme="minorHAnsi"/>
      </w:rPr>
      <w:fldChar w:fldCharType="end"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C2879" w14:textId="77777777" w:rsidR="004A795A" w:rsidRPr="000E7947" w:rsidRDefault="004A795A">
    <w:pPr>
      <w:pStyle w:val="Fuzeile"/>
      <w:pBdr>
        <w:top w:val="thinThickSmallGap" w:sz="24" w:space="1" w:color="622423" w:themeColor="accent2" w:themeShade="7F"/>
      </w:pBdr>
      <w:rPr>
        <w:rFonts w:eastAsiaTheme="majorEastAsia" w:cstheme="minorHAnsi"/>
      </w:rPr>
    </w:pPr>
    <w:r w:rsidRPr="000E7947">
      <w:rPr>
        <w:rFonts w:eastAsiaTheme="majorEastAsia" w:cstheme="minorHAnsi"/>
        <w:lang w:val="de-DE"/>
      </w:rPr>
      <w:t xml:space="preserve">Seite </w:t>
    </w:r>
    <w:r w:rsidRPr="000E7947">
      <w:rPr>
        <w:rFonts w:eastAsiaTheme="minorEastAsia" w:cstheme="minorHAnsi"/>
      </w:rPr>
      <w:fldChar w:fldCharType="begin"/>
    </w:r>
    <w:r w:rsidRPr="000E7947">
      <w:rPr>
        <w:rFonts w:cstheme="minorHAnsi"/>
      </w:rPr>
      <w:instrText>PAGE   \* MERGEFORMAT</w:instrText>
    </w:r>
    <w:r w:rsidRPr="000E7947">
      <w:rPr>
        <w:rFonts w:eastAsiaTheme="minorEastAsia" w:cstheme="minorHAnsi"/>
      </w:rPr>
      <w:fldChar w:fldCharType="separate"/>
    </w:r>
    <w:r w:rsidR="00527FB2" w:rsidRPr="00527FB2">
      <w:rPr>
        <w:rFonts w:eastAsiaTheme="majorEastAsia" w:cstheme="minorHAnsi"/>
        <w:noProof/>
        <w:lang w:val="de-DE"/>
      </w:rPr>
      <w:t>6</w:t>
    </w:r>
    <w:r w:rsidRPr="000E7947">
      <w:rPr>
        <w:rFonts w:eastAsiaTheme="majorEastAsia" w:cstheme="minorHAnsi"/>
      </w:rPr>
      <w:fldChar w:fldCharType="end"/>
    </w:r>
    <w:r>
      <w:rPr>
        <w:rFonts w:eastAsiaTheme="majorEastAsia" w:cstheme="minorHAnsi"/>
      </w:rPr>
      <w:tab/>
    </w:r>
    <w:r>
      <w:rPr>
        <w:rFonts w:eastAsiaTheme="majorEastAsia" w:cstheme="minorHAnsi"/>
      </w:rPr>
      <w:tab/>
    </w:r>
    <w:r>
      <w:rPr>
        <w:rFonts w:eastAsiaTheme="majorEastAsia" w:cstheme="minorHAnsi"/>
      </w:rPr>
      <w:fldChar w:fldCharType="begin"/>
    </w:r>
    <w:r>
      <w:rPr>
        <w:rFonts w:eastAsiaTheme="majorEastAsia" w:cstheme="minorHAnsi"/>
      </w:rPr>
      <w:instrText xml:space="preserve"> AUTHOR  "Paul Gollob"  \* MERGEFORMAT </w:instrText>
    </w:r>
    <w:r>
      <w:rPr>
        <w:rFonts w:eastAsiaTheme="majorEastAsia" w:cstheme="minorHAnsi"/>
      </w:rPr>
      <w:fldChar w:fldCharType="separate"/>
    </w:r>
    <w:r w:rsidR="009B10F7">
      <w:rPr>
        <w:rFonts w:eastAsiaTheme="majorEastAsia" w:cstheme="minorHAnsi"/>
        <w:noProof/>
      </w:rPr>
      <w:t>Paul Gollob</w:t>
    </w:r>
    <w:r>
      <w:rPr>
        <w:rFonts w:eastAsiaTheme="majorEastAsia" w:cstheme="minorHAnsi"/>
      </w:rPr>
      <w:fldChar w:fldCharType="end"/>
    </w:r>
  </w:p>
  <w:p w14:paraId="3DD99A33" w14:textId="77777777" w:rsidR="004A795A" w:rsidRPr="000E7947" w:rsidRDefault="004A795A">
    <w:pPr>
      <w:pStyle w:val="Fuzeile"/>
      <w:rPr>
        <w:sz w:val="18"/>
        <w:szCs w:val="18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C515B" w14:textId="77777777" w:rsidR="004A795A" w:rsidRPr="00D71B90" w:rsidRDefault="004A795A" w:rsidP="00D71B90">
    <w:pPr>
      <w:pStyle w:val="Fuzeile"/>
      <w:pBdr>
        <w:top w:val="thinThickSmallGap" w:sz="24" w:space="1" w:color="622423" w:themeColor="accent2" w:themeShade="7F"/>
      </w:pBdr>
      <w:rPr>
        <w:rFonts w:eastAsiaTheme="majorEastAsia" w:cstheme="minorHAnsi"/>
      </w:rPr>
    </w:pPr>
    <w:r>
      <w:rPr>
        <w:rFonts w:eastAsiaTheme="majorEastAsia" w:cstheme="minorHAnsi"/>
      </w:rPr>
      <w:fldChar w:fldCharType="begin"/>
    </w:r>
    <w:r>
      <w:rPr>
        <w:rFonts w:eastAsiaTheme="majorEastAsia" w:cstheme="minorHAnsi"/>
      </w:rPr>
      <w:instrText xml:space="preserve"> AUTHOR  "Paul Gollob"  \* MERGEFORMAT </w:instrText>
    </w:r>
    <w:r>
      <w:rPr>
        <w:rFonts w:eastAsiaTheme="majorEastAsia" w:cstheme="minorHAnsi"/>
      </w:rPr>
      <w:fldChar w:fldCharType="separate"/>
    </w:r>
    <w:r w:rsidR="009B10F7">
      <w:rPr>
        <w:rFonts w:eastAsiaTheme="majorEastAsia" w:cstheme="minorHAnsi"/>
        <w:noProof/>
      </w:rPr>
      <w:t>Paul Gollob</w:t>
    </w:r>
    <w:r>
      <w:rPr>
        <w:rFonts w:eastAsiaTheme="majorEastAsia" w:cstheme="minorHAnsi"/>
      </w:rPr>
      <w:fldChar w:fldCharType="end"/>
    </w:r>
    <w:r w:rsidRPr="000E7947">
      <w:rPr>
        <w:rFonts w:eastAsiaTheme="majorEastAsia" w:cstheme="minorHAnsi"/>
      </w:rPr>
      <w:ptab w:relativeTo="margin" w:alignment="right" w:leader="none"/>
    </w:r>
    <w:r w:rsidRPr="000E7947">
      <w:rPr>
        <w:rFonts w:eastAsiaTheme="majorEastAsia" w:cstheme="minorHAnsi"/>
        <w:lang w:val="de-DE"/>
      </w:rPr>
      <w:t xml:space="preserve">Seite </w:t>
    </w:r>
    <w:r w:rsidRPr="000E7947">
      <w:rPr>
        <w:rFonts w:eastAsiaTheme="minorEastAsia" w:cstheme="minorHAnsi"/>
      </w:rPr>
      <w:fldChar w:fldCharType="begin"/>
    </w:r>
    <w:r w:rsidRPr="000E7947">
      <w:rPr>
        <w:rFonts w:cstheme="minorHAnsi"/>
      </w:rPr>
      <w:instrText>PAGE   \* MERGEFORMAT</w:instrText>
    </w:r>
    <w:r w:rsidRPr="000E7947">
      <w:rPr>
        <w:rFonts w:eastAsiaTheme="minorEastAsia" w:cstheme="minorHAnsi"/>
      </w:rPr>
      <w:fldChar w:fldCharType="separate"/>
    </w:r>
    <w:r w:rsidR="005F45EC" w:rsidRPr="005F45EC">
      <w:rPr>
        <w:rFonts w:eastAsiaTheme="majorEastAsia" w:cstheme="minorHAnsi"/>
        <w:noProof/>
        <w:lang w:val="de-DE"/>
      </w:rPr>
      <w:t>13</w:t>
    </w:r>
    <w:r w:rsidRPr="000E7947">
      <w:rPr>
        <w:rFonts w:eastAsiaTheme="majorEastAsia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2DE91" w14:textId="77777777" w:rsidR="003F3FC2" w:rsidRDefault="003F3FC2" w:rsidP="009C7084">
      <w:pPr>
        <w:spacing w:after="0" w:line="240" w:lineRule="auto"/>
      </w:pPr>
      <w:r>
        <w:separator/>
      </w:r>
    </w:p>
  </w:footnote>
  <w:footnote w:type="continuationSeparator" w:id="0">
    <w:p w14:paraId="65DDEEEE" w14:textId="77777777" w:rsidR="003F3FC2" w:rsidRDefault="003F3FC2" w:rsidP="009C7084">
      <w:pPr>
        <w:spacing w:after="0" w:line="240" w:lineRule="auto"/>
      </w:pPr>
      <w:r>
        <w:continuationSeparator/>
      </w:r>
    </w:p>
  </w:footnote>
  <w:footnote w:id="1">
    <w:p w14:paraId="4C9CEDE4" w14:textId="77777777" w:rsidR="00463392" w:rsidRDefault="00463392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asdf</w:t>
      </w:r>
      <w:proofErr w:type="spellEnd"/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463392" w14:paraId="163B2B64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0EA5212" w14:textId="77777777" w:rsidR="00463392" w:rsidRDefault="00D71B90" w:rsidP="00D71B90">
          <w:pPr>
            <w:pStyle w:val="Kopfzeile"/>
            <w:rPr>
              <w:color w:val="76923C" w:themeColor="accent3" w:themeShade="BF"/>
              <w:szCs w:val="24"/>
            </w:rPr>
          </w:pPr>
          <w:r>
            <w:rPr>
              <w:color w:val="76923C" w:themeColor="accent3" w:themeShade="BF"/>
              <w:szCs w:val="24"/>
              <w:lang w:val="de-DE"/>
            </w:rPr>
            <w:fldChar w:fldCharType="begin"/>
          </w:r>
          <w:r>
            <w:rPr>
              <w:color w:val="76923C" w:themeColor="accent3" w:themeShade="BF"/>
              <w:szCs w:val="24"/>
              <w:lang w:val="de-DE"/>
            </w:rPr>
            <w:instrText xml:space="preserve"> SUBJECT  Mechanik  \* MERGEFORMAT </w:instrText>
          </w:r>
          <w:r>
            <w:rPr>
              <w:color w:val="76923C" w:themeColor="accent3" w:themeShade="BF"/>
              <w:szCs w:val="24"/>
              <w:lang w:val="de-DE"/>
            </w:rPr>
            <w:fldChar w:fldCharType="separate"/>
          </w:r>
          <w:r w:rsidR="00655C98">
            <w:rPr>
              <w:color w:val="76923C" w:themeColor="accent3" w:themeShade="BF"/>
              <w:szCs w:val="24"/>
              <w:lang w:val="de-DE"/>
            </w:rPr>
            <w:t>Mechanik</w:t>
          </w:r>
          <w:r>
            <w:rPr>
              <w:color w:val="76923C" w:themeColor="accent3" w:themeShade="BF"/>
              <w:szCs w:val="24"/>
              <w:lang w:val="de-DE"/>
            </w:rPr>
            <w:fldChar w:fldCharType="end"/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685B6B95" w14:textId="77777777" w:rsidR="00463392" w:rsidRDefault="00463392" w:rsidP="000E7947">
          <w:pPr>
            <w:pStyle w:val="Kopf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Photovoltaik</w:t>
          </w:r>
        </w:p>
      </w:tc>
    </w:tr>
  </w:tbl>
  <w:p w14:paraId="76FC6342" w14:textId="77777777" w:rsidR="00463392" w:rsidRPr="000E7947" w:rsidRDefault="00463392">
    <w:pPr>
      <w:pStyle w:val="Kopfzeile"/>
      <w:rPr>
        <w:sz w:val="1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11"/>
      <w:gridCol w:w="4791"/>
    </w:tblGrid>
    <w:tr w:rsidR="00185564" w14:paraId="58919CA7" w14:textId="77777777" w:rsidTr="00655C98">
      <w:trPr>
        <w:trHeight w:val="306"/>
      </w:trPr>
      <w:tc>
        <w:tcPr>
          <w:tcW w:w="2425" w:type="pct"/>
          <w:tcBorders>
            <w:bottom w:val="single" w:sz="4" w:space="0" w:color="auto"/>
          </w:tcBorders>
          <w:vAlign w:val="bottom"/>
        </w:tcPr>
        <w:p w14:paraId="72E56ED7" w14:textId="716AFCC9" w:rsidR="00463392" w:rsidRDefault="00655C98" w:rsidP="00463392">
          <w:pPr>
            <w:pStyle w:val="Kopfzeile"/>
            <w:rPr>
              <w:color w:val="76923C" w:themeColor="accent3" w:themeShade="BF"/>
              <w:szCs w:val="24"/>
            </w:rPr>
          </w:pPr>
          <w:r>
            <w:rPr>
              <w:color w:val="76923C" w:themeColor="accent3" w:themeShade="BF"/>
              <w:szCs w:val="24"/>
              <w:lang w:val="de-DE"/>
            </w:rPr>
            <w:fldChar w:fldCharType="begin"/>
          </w:r>
          <w:r>
            <w:rPr>
              <w:color w:val="76923C" w:themeColor="accent3" w:themeShade="BF"/>
              <w:szCs w:val="24"/>
              <w:lang w:val="de-DE"/>
            </w:rPr>
            <w:instrText xml:space="preserve"> SUBJECT  Mechanik  \* MERGEFORMAT </w:instrText>
          </w:r>
          <w:r>
            <w:rPr>
              <w:color w:val="76923C" w:themeColor="accent3" w:themeShade="BF"/>
              <w:szCs w:val="24"/>
              <w:lang w:val="de-DE"/>
            </w:rPr>
            <w:fldChar w:fldCharType="separate"/>
          </w:r>
          <w:r>
            <w:rPr>
              <w:color w:val="76923C" w:themeColor="accent3" w:themeShade="BF"/>
              <w:szCs w:val="24"/>
              <w:lang w:val="de-DE"/>
            </w:rPr>
            <w:t>Mechanik</w:t>
          </w:r>
          <w:r>
            <w:rPr>
              <w:color w:val="76923C" w:themeColor="accent3" w:themeShade="BF"/>
              <w:szCs w:val="24"/>
              <w:lang w:val="de-DE"/>
            </w:rPr>
            <w:fldChar w:fldCharType="end"/>
          </w:r>
        </w:p>
      </w:tc>
      <w:tc>
        <w:tcPr>
          <w:tcW w:w="2575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66DA1CD9" w14:textId="6B730D26" w:rsidR="00463392" w:rsidRDefault="000A447C" w:rsidP="00463392">
          <w:pPr>
            <w:pStyle w:val="Kopfzeile"/>
            <w:jc w:val="center"/>
            <w:rPr>
              <w:color w:val="FFFFFF" w:themeColor="background1"/>
            </w:rPr>
          </w:pPr>
          <w:proofErr w:type="spellStart"/>
          <w:r w:rsidRPr="000A447C">
            <w:rPr>
              <w:color w:val="FFFFFF" w:themeColor="background1"/>
            </w:rPr>
            <w:t>Türschloss</w:t>
          </w:r>
          <w:proofErr w:type="spellEnd"/>
          <w:r w:rsidRPr="000A447C">
            <w:rPr>
              <w:color w:val="FFFFFF" w:themeColor="background1"/>
            </w:rPr>
            <w:t xml:space="preserve"> mit NFC Ansteuerung</w:t>
          </w:r>
        </w:p>
      </w:tc>
    </w:tr>
  </w:tbl>
  <w:p w14:paraId="65339B1E" w14:textId="77777777" w:rsidR="00463392" w:rsidRDefault="00463392" w:rsidP="004C44B6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D71B90" w14:paraId="17D3DB11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19F1545" w14:textId="77777777" w:rsidR="00D71B90" w:rsidRDefault="00D71B90" w:rsidP="00D71B90">
          <w:pPr>
            <w:pStyle w:val="Kopfzeile"/>
            <w:rPr>
              <w:color w:val="76923C" w:themeColor="accent3" w:themeShade="BF"/>
              <w:szCs w:val="24"/>
            </w:rPr>
          </w:pPr>
          <w:r>
            <w:rPr>
              <w:color w:val="76923C" w:themeColor="accent3" w:themeShade="BF"/>
              <w:szCs w:val="24"/>
              <w:lang w:val="de-DE"/>
            </w:rPr>
            <w:fldChar w:fldCharType="begin"/>
          </w:r>
          <w:r>
            <w:rPr>
              <w:color w:val="76923C" w:themeColor="accent3" w:themeShade="BF"/>
              <w:szCs w:val="24"/>
              <w:lang w:val="de-DE"/>
            </w:rPr>
            <w:instrText xml:space="preserve"> SUBJECT  Elektrotechnik  \* MERGEFORMAT </w:instrText>
          </w:r>
          <w:r>
            <w:rPr>
              <w:color w:val="76923C" w:themeColor="accent3" w:themeShade="BF"/>
              <w:szCs w:val="24"/>
              <w:lang w:val="de-DE"/>
            </w:rPr>
            <w:fldChar w:fldCharType="separate"/>
          </w:r>
          <w:r w:rsidR="009B10F7">
            <w:rPr>
              <w:color w:val="76923C" w:themeColor="accent3" w:themeShade="BF"/>
              <w:szCs w:val="24"/>
              <w:lang w:val="de-DE"/>
            </w:rPr>
            <w:t>Elektrotechnik</w:t>
          </w:r>
          <w:r>
            <w:rPr>
              <w:color w:val="76923C" w:themeColor="accent3" w:themeShade="BF"/>
              <w:szCs w:val="24"/>
              <w:lang w:val="de-DE"/>
            </w:rPr>
            <w:fldChar w:fldCharType="end"/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EFFD679" w14:textId="77777777" w:rsidR="00D71B90" w:rsidRDefault="00D71B90" w:rsidP="000E7947">
          <w:pPr>
            <w:pStyle w:val="Kopf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Photovoltaik</w:t>
          </w:r>
        </w:p>
      </w:tc>
    </w:tr>
  </w:tbl>
  <w:p w14:paraId="3587DF5D" w14:textId="77777777" w:rsidR="00D71B90" w:rsidRPr="000E7947" w:rsidRDefault="00D71B90">
    <w:pPr>
      <w:pStyle w:val="Kopfzeile"/>
      <w:rPr>
        <w:sz w:val="18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75783C" w14:paraId="0ED4D154" w14:textId="77777777" w:rsidTr="00463392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21F6569D" w14:textId="77777777" w:rsidR="0075783C" w:rsidRDefault="00D71B90" w:rsidP="00463392">
          <w:pPr>
            <w:pStyle w:val="Kopfzeile"/>
            <w:rPr>
              <w:color w:val="76923C" w:themeColor="accent3" w:themeShade="BF"/>
              <w:szCs w:val="24"/>
            </w:rPr>
          </w:pPr>
          <w:r>
            <w:rPr>
              <w:color w:val="76923C" w:themeColor="accent3" w:themeShade="BF"/>
              <w:szCs w:val="24"/>
            </w:rPr>
            <w:fldChar w:fldCharType="begin"/>
          </w:r>
          <w:r>
            <w:rPr>
              <w:color w:val="76923C" w:themeColor="accent3" w:themeShade="BF"/>
              <w:szCs w:val="24"/>
            </w:rPr>
            <w:instrText xml:space="preserve"> SUBJECT  Elektrotechnik  \* MERGEFORMAT </w:instrText>
          </w:r>
          <w:r>
            <w:rPr>
              <w:color w:val="76923C" w:themeColor="accent3" w:themeShade="BF"/>
              <w:szCs w:val="24"/>
            </w:rPr>
            <w:fldChar w:fldCharType="separate"/>
          </w:r>
          <w:r w:rsidR="005F45EC">
            <w:rPr>
              <w:color w:val="76923C" w:themeColor="accent3" w:themeShade="BF"/>
              <w:szCs w:val="24"/>
            </w:rPr>
            <w:t>Elektrotechnik</w:t>
          </w:r>
          <w:r>
            <w:rPr>
              <w:color w:val="76923C" w:themeColor="accent3" w:themeShade="BF"/>
              <w:szCs w:val="24"/>
            </w:rPr>
            <w:fldChar w:fldCharType="end"/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2659A15" w14:textId="77777777" w:rsidR="0075783C" w:rsidRDefault="0075783C" w:rsidP="00463392">
          <w:pPr>
            <w:pStyle w:val="Kopf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Photovoltaik</w:t>
          </w:r>
        </w:p>
      </w:tc>
    </w:tr>
  </w:tbl>
  <w:p w14:paraId="156F31C0" w14:textId="77777777" w:rsidR="0075783C" w:rsidRDefault="0075783C" w:rsidP="004C44B6">
    <w:pPr>
      <w:pStyle w:val="Kopfzeile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75783C" w14:paraId="7A1633B5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45497884" w14:textId="77777777" w:rsidR="0075783C" w:rsidRDefault="0075783C" w:rsidP="000E7947">
          <w:pPr>
            <w:pStyle w:val="Kopfzeile"/>
            <w:rPr>
              <w:color w:val="76923C" w:themeColor="accent3" w:themeShade="BF"/>
              <w:szCs w:val="24"/>
            </w:rPr>
          </w:pPr>
          <w:r>
            <w:rPr>
              <w:color w:val="76923C" w:themeColor="accent3" w:themeShade="BF"/>
              <w:szCs w:val="24"/>
            </w:rPr>
            <w:fldChar w:fldCharType="begin"/>
          </w:r>
          <w:r>
            <w:rPr>
              <w:color w:val="76923C" w:themeColor="accent3" w:themeShade="BF"/>
              <w:szCs w:val="24"/>
            </w:rPr>
            <w:instrText xml:space="preserve"> AUTHOR  Programmieren  \* MERGEFORMAT </w:instrText>
          </w:r>
          <w:r>
            <w:rPr>
              <w:color w:val="76923C" w:themeColor="accent3" w:themeShade="BF"/>
              <w:szCs w:val="24"/>
            </w:rPr>
            <w:fldChar w:fldCharType="separate"/>
          </w:r>
          <w:r w:rsidR="005F45EC">
            <w:rPr>
              <w:noProof/>
              <w:color w:val="76923C" w:themeColor="accent3" w:themeShade="BF"/>
              <w:szCs w:val="24"/>
            </w:rPr>
            <w:t>Programmieren</w:t>
          </w:r>
          <w:r>
            <w:rPr>
              <w:color w:val="76923C" w:themeColor="accent3" w:themeShade="BF"/>
              <w:szCs w:val="24"/>
            </w:rPr>
            <w:fldChar w:fldCharType="end"/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2EA1390B" w14:textId="77777777" w:rsidR="0075783C" w:rsidRDefault="0075783C" w:rsidP="000E7947">
          <w:pPr>
            <w:pStyle w:val="Kopf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Photovoltaik</w:t>
          </w:r>
        </w:p>
      </w:tc>
    </w:tr>
  </w:tbl>
  <w:p w14:paraId="40CAA95B" w14:textId="77777777" w:rsidR="0075783C" w:rsidRPr="000E7947" w:rsidRDefault="0075783C">
    <w:pPr>
      <w:pStyle w:val="Kopfzeile"/>
      <w:rPr>
        <w:sz w:val="18"/>
      </w:rPr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D71B90" w14:paraId="377A6BCE" w14:textId="77777777" w:rsidTr="00463392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4CFA09B" w14:textId="77777777" w:rsidR="00D71B90" w:rsidRDefault="00D71B90" w:rsidP="00463392">
          <w:pPr>
            <w:pStyle w:val="Kopfzeile"/>
            <w:rPr>
              <w:color w:val="76923C" w:themeColor="accent3" w:themeShade="BF"/>
              <w:szCs w:val="24"/>
            </w:rPr>
          </w:pPr>
          <w:r>
            <w:rPr>
              <w:color w:val="76923C" w:themeColor="accent3" w:themeShade="BF"/>
              <w:szCs w:val="24"/>
            </w:rPr>
            <w:fldChar w:fldCharType="begin"/>
          </w:r>
          <w:r>
            <w:rPr>
              <w:color w:val="76923C" w:themeColor="accent3" w:themeShade="BF"/>
              <w:szCs w:val="24"/>
            </w:rPr>
            <w:instrText xml:space="preserve"> SUBJECT  Programmieren  \* MERGEFORMAT </w:instrText>
          </w:r>
          <w:r>
            <w:rPr>
              <w:color w:val="76923C" w:themeColor="accent3" w:themeShade="BF"/>
              <w:szCs w:val="24"/>
            </w:rPr>
            <w:fldChar w:fldCharType="separate"/>
          </w:r>
          <w:r w:rsidR="009B10F7">
            <w:rPr>
              <w:color w:val="76923C" w:themeColor="accent3" w:themeShade="BF"/>
              <w:szCs w:val="24"/>
            </w:rPr>
            <w:t>Programmieren</w:t>
          </w:r>
          <w:r>
            <w:rPr>
              <w:color w:val="76923C" w:themeColor="accent3" w:themeShade="BF"/>
              <w:szCs w:val="24"/>
            </w:rPr>
            <w:fldChar w:fldCharType="end"/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C5156C3" w14:textId="77777777" w:rsidR="00D71B90" w:rsidRDefault="00D71B90" w:rsidP="00463392">
          <w:pPr>
            <w:pStyle w:val="Kopf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Photovoltaik</w:t>
          </w:r>
        </w:p>
      </w:tc>
    </w:tr>
  </w:tbl>
  <w:p w14:paraId="6E868610" w14:textId="77777777" w:rsidR="00D71B90" w:rsidRDefault="00D71B90" w:rsidP="004C44B6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6FAD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382F0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4E07B4"/>
    <w:multiLevelType w:val="hybridMultilevel"/>
    <w:tmpl w:val="57A4C5D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A0019"/>
    <w:multiLevelType w:val="hybridMultilevel"/>
    <w:tmpl w:val="877AB31A"/>
    <w:lvl w:ilvl="0" w:tplc="841CB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4F16FD"/>
    <w:multiLevelType w:val="multilevel"/>
    <w:tmpl w:val="22DCB34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0F7"/>
    <w:rsid w:val="000472A1"/>
    <w:rsid w:val="00050F3E"/>
    <w:rsid w:val="00073A65"/>
    <w:rsid w:val="000A447C"/>
    <w:rsid w:val="000C2D32"/>
    <w:rsid w:val="000E7947"/>
    <w:rsid w:val="00135651"/>
    <w:rsid w:val="00185564"/>
    <w:rsid w:val="001B188E"/>
    <w:rsid w:val="00274B56"/>
    <w:rsid w:val="00315748"/>
    <w:rsid w:val="003F3FC2"/>
    <w:rsid w:val="00457F69"/>
    <w:rsid w:val="00463392"/>
    <w:rsid w:val="004A795A"/>
    <w:rsid w:val="004C44B6"/>
    <w:rsid w:val="00527FB2"/>
    <w:rsid w:val="005650EC"/>
    <w:rsid w:val="00573393"/>
    <w:rsid w:val="005F45EC"/>
    <w:rsid w:val="00655C98"/>
    <w:rsid w:val="00697E91"/>
    <w:rsid w:val="0075783C"/>
    <w:rsid w:val="008C6A3B"/>
    <w:rsid w:val="0091296D"/>
    <w:rsid w:val="00966C2E"/>
    <w:rsid w:val="009B10F7"/>
    <w:rsid w:val="009C7084"/>
    <w:rsid w:val="00A7232D"/>
    <w:rsid w:val="00AD2B68"/>
    <w:rsid w:val="00BA48B6"/>
    <w:rsid w:val="00C31A2D"/>
    <w:rsid w:val="00CA187B"/>
    <w:rsid w:val="00D14FD0"/>
    <w:rsid w:val="00D71B90"/>
    <w:rsid w:val="00E531AD"/>
    <w:rsid w:val="00ED7E6F"/>
    <w:rsid w:val="00F222E0"/>
    <w:rsid w:val="00F27FC5"/>
    <w:rsid w:val="00F43661"/>
    <w:rsid w:val="00F8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72D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C2D32"/>
    <w:pPr>
      <w:spacing w:line="360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44B6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44B6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44B6"/>
    <w:pPr>
      <w:keepNext/>
      <w:keepLines/>
      <w:numPr>
        <w:ilvl w:val="2"/>
        <w:numId w:val="4"/>
      </w:numPr>
      <w:spacing w:before="200" w:after="12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7FB2"/>
    <w:pPr>
      <w:keepNext/>
      <w:keepLines/>
      <w:numPr>
        <w:ilvl w:val="3"/>
        <w:numId w:val="4"/>
      </w:numPr>
      <w:spacing w:before="200" w:after="0"/>
      <w:ind w:right="85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4FD0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4FD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4FD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4FD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4FD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4FD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C44B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44B6"/>
    <w:rPr>
      <w:rFonts w:ascii="Times New Roman" w:eastAsiaTheme="majorEastAsia" w:hAnsi="Times New Roman" w:cstheme="majorBidi"/>
      <w:b/>
      <w:bCs/>
      <w:sz w:val="3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44B6"/>
    <w:rPr>
      <w:rFonts w:ascii="Times New Roman" w:eastAsiaTheme="majorEastAsia" w:hAnsi="Times New Roman" w:cstheme="majorBidi"/>
      <w:b/>
      <w:bCs/>
      <w:sz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7FB2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4F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4F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4F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4F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4F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inLeerraum">
    <w:name w:val="No Spacing"/>
    <w:uiPriority w:val="1"/>
    <w:qFormat/>
    <w:rsid w:val="009C708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73A65"/>
    <w:pPr>
      <w:ind w:left="567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73A65"/>
    <w:rPr>
      <w:i/>
      <w:iCs/>
      <w:color w:val="000000" w:themeColor="text1"/>
    </w:rPr>
  </w:style>
  <w:style w:type="paragraph" w:styleId="Beschriftung">
    <w:name w:val="caption"/>
    <w:basedOn w:val="Standard"/>
    <w:next w:val="Standard"/>
    <w:uiPriority w:val="35"/>
    <w:unhideWhenUsed/>
    <w:qFormat/>
    <w:rsid w:val="009C7084"/>
    <w:pPr>
      <w:spacing w:line="240" w:lineRule="auto"/>
    </w:pPr>
    <w:rPr>
      <w:b/>
      <w:bCs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9C708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9C708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C7084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7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7084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F43661"/>
  </w:style>
  <w:style w:type="paragraph" w:styleId="Kopfzeile">
    <w:name w:val="header"/>
    <w:basedOn w:val="Standard"/>
    <w:link w:val="KopfzeileZchn"/>
    <w:uiPriority w:val="99"/>
    <w:unhideWhenUsed/>
    <w:rsid w:val="00F43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3661"/>
  </w:style>
  <w:style w:type="paragraph" w:styleId="Fuzeile">
    <w:name w:val="footer"/>
    <w:basedOn w:val="Standard"/>
    <w:link w:val="FuzeileZchn"/>
    <w:uiPriority w:val="99"/>
    <w:unhideWhenUsed/>
    <w:rsid w:val="00F43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3661"/>
  </w:style>
  <w:style w:type="paragraph" w:styleId="Endnotentext">
    <w:name w:val="endnote text"/>
    <w:basedOn w:val="Standard"/>
    <w:link w:val="EndnotentextZchn"/>
    <w:uiPriority w:val="99"/>
    <w:semiHidden/>
    <w:unhideWhenUsed/>
    <w:rsid w:val="00AD2B68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D2B68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D2B68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2B68"/>
    <w:pPr>
      <w:numPr>
        <w:numId w:val="0"/>
      </w:numPr>
      <w:outlineLvl w:val="9"/>
    </w:pPr>
    <w:rPr>
      <w:color w:val="365F91" w:themeColor="accent1" w:themeShade="BF"/>
      <w:sz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D2B6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D2B6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D2B68"/>
    <w:pPr>
      <w:spacing w:after="100"/>
      <w:ind w:left="440"/>
    </w:pPr>
  </w:style>
  <w:style w:type="character" w:styleId="Link">
    <w:name w:val="Hyperlink"/>
    <w:basedOn w:val="Absatz-Standardschriftart"/>
    <w:uiPriority w:val="99"/>
    <w:unhideWhenUsed/>
    <w:rsid w:val="00AD2B68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AD2B68"/>
    <w:pPr>
      <w:spacing w:after="0"/>
    </w:pPr>
  </w:style>
  <w:style w:type="character" w:styleId="Platzhaltertext">
    <w:name w:val="Placeholder Text"/>
    <w:basedOn w:val="Absatz-Standardschriftart"/>
    <w:uiPriority w:val="99"/>
    <w:semiHidden/>
    <w:rsid w:val="00463392"/>
    <w:rPr>
      <w:color w:val="808080"/>
    </w:rPr>
  </w:style>
  <w:style w:type="paragraph" w:styleId="Verzeichnis4">
    <w:name w:val="toc 4"/>
    <w:basedOn w:val="Standard"/>
    <w:next w:val="Standard"/>
    <w:autoRedefine/>
    <w:uiPriority w:val="39"/>
    <w:unhideWhenUsed/>
    <w:rsid w:val="005F45EC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5F45EC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5F45EC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5F45EC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5F45EC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5F45EC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kobkirchberger/Library/Containers/com.apple.mail/Data/Library/Mail%20Downloads/DF530707-1A8D-4304-9DF3-59B08C4AE33E/Diplomarbeit_4.0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Kri16</b:Tag>
    <b:SourceType>BookSection</b:SourceType>
    <b:Guid>{0C45C12A-AF86-4F94-916B-E4FB018ADB01}</b:Guid>
    <b:Title>asdf</b:Title>
    <b:Year>2016</b:Year>
    <b:Author>
      <b:Author>
        <b:NameList>
          <b:Person>
            <b:Last>Krieger</b:Last>
          </b:Person>
        </b:NameList>
      </b:Author>
      <b:BookAuthor>
        <b:NameList>
          <b:Person>
            <b:Last>Krieger</b:Last>
          </b:Person>
        </b:NameList>
      </b:BookAuthor>
    </b:Author>
    <b:Month>1</b:Month>
    <b:Day>12</b:Day>
    <b:YearAccessed>2016</b:YearAccessed>
    <b:MonthAccessed>11</b:MonthAccessed>
    <b:DayAccessed>1</b:DayAccessed>
    <b:URL>www.htl.at</b:URL>
    <b:City>Wien</b:City>
    <b:Publisher>Veritas</b:Publisher>
    <b:Pages>105</b:Pages>
    <b:RefOrder>1</b:RefOrder>
  </b:Source>
</b:Sources>
</file>

<file path=customXml/itemProps1.xml><?xml version="1.0" encoding="utf-8"?>
<ds:datastoreItem xmlns:ds="http://schemas.openxmlformats.org/officeDocument/2006/customXml" ds:itemID="{7A5DF3A9-171B-464F-B841-7426F4143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Diplomarbeit_4.0.dotx</Template>
  <TotalTime>0</TotalTime>
  <Pages>1</Pages>
  <Words>275</Words>
  <Characters>1736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Elektrotechnik</dc:subject>
  <dc:creator>Programmieren</dc:creator>
  <cp:keywords/>
  <cp:lastModifiedBy>KIRCHBERGER Jakob</cp:lastModifiedBy>
  <cp:revision>5</cp:revision>
  <dcterms:created xsi:type="dcterms:W3CDTF">2017-02-21T11:23:00Z</dcterms:created>
  <dcterms:modified xsi:type="dcterms:W3CDTF">2017-02-22T22:00:00Z</dcterms:modified>
</cp:coreProperties>
</file>